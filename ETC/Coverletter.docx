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369030239"/>
        <w:placeholder>
          <w:docPart w:val="7EAC134818AF4BB3B5159538B95E49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464588FF" w14:textId="3E062100" w:rsidR="00D61D44" w:rsidRDefault="00292384" w:rsidP="00BD3D2E">
          <w:pPr>
            <w:pStyle w:val="ContactInfo"/>
          </w:pPr>
          <w:r>
            <w:br/>
            <w:t>Patel Hetvi</w:t>
          </w:r>
        </w:p>
      </w:sdtContent>
    </w:sdt>
    <w:p w14:paraId="74A5678A" w14:textId="7644897B" w:rsidR="00D61D44" w:rsidRDefault="00292384">
      <w:pPr>
        <w:pStyle w:val="ContactInfo"/>
      </w:pPr>
      <w:r>
        <w:t>308, Patel Steet</w:t>
      </w:r>
    </w:p>
    <w:p w14:paraId="08820F39" w14:textId="403B001F" w:rsidR="00D61D44" w:rsidRDefault="00292384">
      <w:pPr>
        <w:pStyle w:val="ContactInfo"/>
      </w:pPr>
      <w:proofErr w:type="spellStart"/>
      <w:r>
        <w:t>Kotha</w:t>
      </w:r>
      <w:proofErr w:type="spellEnd"/>
      <w:r>
        <w:t>, Navsari</w:t>
      </w:r>
    </w:p>
    <w:p w14:paraId="3280707E" w14:textId="0F707A2A" w:rsidR="00292384" w:rsidRDefault="00292384">
      <w:pPr>
        <w:pStyle w:val="ContactInfo"/>
      </w:pPr>
      <w:r>
        <w:t>Pin: 396310</w:t>
      </w:r>
    </w:p>
    <w:sdt>
      <w:sdtPr>
        <w:alias w:val="Enter date:"/>
        <w:tag w:val="Enter date:"/>
        <w:id w:val="34163803"/>
        <w:placeholder>
          <w:docPart w:val="0D584DE62BCA488AA656AEC03ECCD13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008EBB61" w14:textId="6D5433F3" w:rsidR="007D21D3" w:rsidRPr="007D21D3" w:rsidRDefault="001915C9" w:rsidP="007D21D3">
          <w:pPr>
            <w:pStyle w:val="Date"/>
          </w:pPr>
          <w:r>
            <w:t>26</w:t>
          </w:r>
          <w:r w:rsidR="00292384">
            <w:t xml:space="preserve"> </w:t>
          </w:r>
          <w:r>
            <w:t xml:space="preserve">February </w:t>
          </w:r>
          <w:r w:rsidR="00292384">
            <w:t>,20</w:t>
          </w:r>
          <w:r>
            <w:t>15</w:t>
          </w:r>
        </w:p>
      </w:sdtContent>
    </w:sdt>
    <w:sdt>
      <w:sdtPr>
        <w:alias w:val="Enter recipient name:"/>
        <w:tag w:val="Enter recipient name:"/>
        <w:id w:val="-2028854023"/>
        <w:placeholder>
          <w:docPart w:val="DF416AD1913D4013B97BF34CAC554EBF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7EB71827" w14:textId="2405CDD2" w:rsidR="00D61D44" w:rsidRDefault="001915C9">
          <w:pPr>
            <w:pStyle w:val="ContactInfo"/>
          </w:pPr>
          <w:proofErr w:type="spellStart"/>
          <w:r>
            <w:t>Mr</w:t>
          </w:r>
          <w:proofErr w:type="spellEnd"/>
          <w:r>
            <w:t xml:space="preserve"> Jay Patel</w:t>
          </w:r>
        </w:p>
      </w:sdtContent>
    </w:sdt>
    <w:p w14:paraId="51269EE8" w14:textId="1B98F15A" w:rsidR="00D61D44" w:rsidRDefault="00292384">
      <w:pPr>
        <w:pStyle w:val="ContactInfo"/>
      </w:pPr>
      <w:r>
        <w:t>Hiring Manager</w:t>
      </w:r>
    </w:p>
    <w:p w14:paraId="51AB10B5" w14:textId="6D6CF5DD" w:rsidR="00D61D44" w:rsidRDefault="001915C9">
      <w:pPr>
        <w:pStyle w:val="ContactInfo"/>
      </w:pPr>
      <w:proofErr w:type="spellStart"/>
      <w:r>
        <w:t>Intelli</w:t>
      </w:r>
      <w:proofErr w:type="spellEnd"/>
      <w:r>
        <w:t xml:space="preserve"> Soft Plus</w:t>
      </w:r>
    </w:p>
    <w:p w14:paraId="437C29D8" w14:textId="4DC31AC9" w:rsidR="00D61D44" w:rsidRDefault="001915C9">
      <w:pPr>
        <w:pStyle w:val="ContactInfo"/>
      </w:pPr>
      <w:proofErr w:type="spellStart"/>
      <w:r>
        <w:t>Afirca</w:t>
      </w:r>
      <w:proofErr w:type="spellEnd"/>
    </w:p>
    <w:p w14:paraId="0D5E2A46" w14:textId="0CEBFFF7" w:rsidR="00D61D44" w:rsidRDefault="00F82475">
      <w:pPr>
        <w:pStyle w:val="Salutation"/>
      </w:pPr>
      <w:r>
        <w:t xml:space="preserve">Dear </w:t>
      </w:r>
      <w:sdt>
        <w:sdtPr>
          <w:alias w:val="Recipient Name"/>
          <w:tag w:val=""/>
          <w:id w:val="569389569"/>
          <w:placeholder>
            <w:docPart w:val="DF416AD1913D4013B97BF34CAC554EB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proofErr w:type="spellStart"/>
          <w:r w:rsidR="001915C9">
            <w:t>Mr</w:t>
          </w:r>
          <w:proofErr w:type="spellEnd"/>
          <w:r w:rsidR="001915C9">
            <w:t xml:space="preserve"> Jay Patel</w:t>
          </w:r>
        </w:sdtContent>
      </w:sdt>
      <w:r>
        <w:t>:</w:t>
      </w:r>
    </w:p>
    <w:p w14:paraId="70887AFF" w14:textId="290728B8" w:rsidR="00D61D44" w:rsidRDefault="00000000">
      <w:sdt>
        <w:sdtPr>
          <w:alias w:val="Enter letter text:"/>
          <w:tag w:val="Enter letter text:"/>
          <w:id w:val="76409756"/>
          <w:placeholder>
            <w:docPart w:val="7ADBA093B09A46BCA99B6C03F92AE167"/>
          </w:placeholder>
          <w:temporary/>
          <w:showingPlcHdr/>
          <w15:appearance w15:val="hidden"/>
        </w:sdtPr>
        <w:sdtContent>
          <w:r w:rsidR="006D71C8">
            <w:t>I am writing in response to your advertisement in</w:t>
          </w:r>
        </w:sdtContent>
      </w:sdt>
      <w:r w:rsidR="00F82475">
        <w:t xml:space="preserve"> </w:t>
      </w:r>
      <w:r w:rsidR="00292384">
        <w:t>Times Of India</w:t>
      </w:r>
      <w:r w:rsidR="00F82475">
        <w:t xml:space="preserve"> </w:t>
      </w:r>
      <w:sdt>
        <w:sdtPr>
          <w:alias w:val="Enter letter text:"/>
          <w:tag w:val="Enter letter text:"/>
          <w:id w:val="-1291964086"/>
          <w:placeholder>
            <w:docPart w:val="BD4D1076CA3340A18CFE683000052587"/>
          </w:placeholder>
          <w:temporary/>
          <w:showingPlcHdr/>
          <w15:appearance w15:val="hidden"/>
        </w:sdtPr>
        <w:sdtContent>
          <w:r w:rsidR="006D71C8">
            <w:t>for a</w:t>
          </w:r>
        </w:sdtContent>
      </w:sdt>
      <w:r w:rsidR="00F82475">
        <w:t xml:space="preserve"> </w:t>
      </w:r>
      <w:r w:rsidR="00292384">
        <w:t>Data Analyst</w:t>
      </w:r>
      <w:r w:rsidR="00F82475">
        <w:t xml:space="preserve">. </w:t>
      </w:r>
      <w:sdt>
        <w:sdtPr>
          <w:alias w:val="Enter letter text:"/>
          <w:tag w:val="Enter letter text:"/>
          <w:id w:val="-1452703193"/>
          <w:placeholder>
            <w:docPart w:val="9F1AF6E5BF234210A2EB07509DEE03B1"/>
          </w:placeholder>
          <w:temporary/>
          <w:showingPlcHdr/>
          <w15:appearance w15:val="hidden"/>
        </w:sdtPr>
        <w:sdtContent>
          <w:r w:rsidR="006D71C8">
            <w:t>After reading your job description, I am confident that my skills and my passion for technology are a perfect match for this position.</w:t>
          </w:r>
        </w:sdtContent>
      </w:sdt>
    </w:p>
    <w:sdt>
      <w:sdtPr>
        <w:alias w:val="Enter letter text:"/>
        <w:tag w:val="Enter letter text:"/>
        <w:id w:val="850148327"/>
        <w:placeholder>
          <w:docPart w:val="BD591740FCE243A5ACB0BED4165C0E3F"/>
        </w:placeholder>
        <w:temporary/>
        <w:showingPlcHdr/>
        <w15:appearance w15:val="hidden"/>
      </w:sdtPr>
      <w:sdtContent>
        <w:p w14:paraId="3EE371FC" w14:textId="77777777" w:rsidR="00D61D44" w:rsidRDefault="006D71C8">
          <w:r>
            <w:t>I would bring to your company a broad range of skills, including:</w:t>
          </w:r>
        </w:p>
      </w:sdtContent>
    </w:sdt>
    <w:p w14:paraId="1F5D25BD" w14:textId="78958600" w:rsidR="00D61D44" w:rsidRDefault="00292384" w:rsidP="00292384">
      <w:pPr>
        <w:pStyle w:val="ListBullet"/>
      </w:pPr>
      <w:r>
        <w:t>Linear Algebra and Calculus</w:t>
      </w:r>
    </w:p>
    <w:p w14:paraId="2F3AC93D" w14:textId="6C908287" w:rsidR="00292384" w:rsidRDefault="00292384" w:rsidP="00292384">
      <w:pPr>
        <w:pStyle w:val="ListBullet"/>
      </w:pPr>
      <w:r>
        <w:t>Python</w:t>
      </w:r>
    </w:p>
    <w:p w14:paraId="7EEC686E" w14:textId="05386786" w:rsidR="00292384" w:rsidRPr="006D0EDD" w:rsidRDefault="00292384" w:rsidP="00292384">
      <w:pPr>
        <w:pStyle w:val="ListBullet"/>
      </w:pPr>
      <w:r>
        <w:t>MySQL</w:t>
      </w:r>
    </w:p>
    <w:p w14:paraId="537D9016" w14:textId="021D6984" w:rsidR="00D61D44" w:rsidRDefault="00000000">
      <w:sdt>
        <w:sdtPr>
          <w:alias w:val="Enter letter text:"/>
          <w:tag w:val="Enter letter text:"/>
          <w:id w:val="-443844463"/>
          <w:placeholder>
            <w:docPart w:val="10EEBEEB88FF40C087D57F87FADE7160"/>
          </w:placeholder>
          <w:temporary/>
          <w:showingPlcHdr/>
          <w15:appearance w15:val="hidden"/>
        </w:sdtPr>
        <w:sdtContent>
          <w:r w:rsidR="006D71C8">
            <w:t>I would welcome the opportunity to further discuss this position with you. If you have questions or would like to schedule an interview, please contact me by phone at</w:t>
          </w:r>
        </w:sdtContent>
      </w:sdt>
      <w:r w:rsidR="00F82475">
        <w:t xml:space="preserve"> </w:t>
      </w:r>
      <w:r w:rsidR="00292384">
        <w:t>7859925XXX</w:t>
      </w:r>
      <w:r w:rsidR="00F82475">
        <w:t xml:space="preserve"> </w:t>
      </w:r>
      <w:sdt>
        <w:sdtPr>
          <w:alias w:val="Enter letter text:"/>
          <w:tag w:val="Enter letter text:"/>
          <w:id w:val="-248658167"/>
          <w:placeholder>
            <w:docPart w:val="C26A321AD262442DA08BDA422C794B2E"/>
          </w:placeholder>
          <w:temporary/>
          <w:showingPlcHdr/>
          <w15:appearance w15:val="hidden"/>
        </w:sdtPr>
        <w:sdtContent>
          <w:r w:rsidR="006D71C8">
            <w:t>or by email at</w:t>
          </w:r>
        </w:sdtContent>
      </w:sdt>
      <w:r w:rsidR="00F82475">
        <w:t xml:space="preserve"> </w:t>
      </w:r>
      <w:r w:rsidR="00292384">
        <w:t>ptlhetvi1126@gmail.com</w:t>
      </w:r>
      <w:r w:rsidR="00F82475">
        <w:t xml:space="preserve">. </w:t>
      </w:r>
      <w:sdt>
        <w:sdtPr>
          <w:alias w:val="Enter letter text:"/>
          <w:tag w:val="Enter letter text:"/>
          <w:id w:val="-1640723409"/>
          <w:placeholder>
            <w:docPart w:val="E04AAC1E5BB74F1EA1BA776C6E50BBAC"/>
          </w:placeholder>
          <w:temporary/>
          <w:showingPlcHdr/>
          <w15:appearance w15:val="hidden"/>
        </w:sdtPr>
        <w:sdtContent>
          <w:r w:rsidR="006D71C8">
            <w:t>I have enclosed my resume for your review, and I look forward to hearing from you.</w:t>
          </w:r>
        </w:sdtContent>
      </w:sdt>
    </w:p>
    <w:sdt>
      <w:sdtPr>
        <w:alias w:val="Sincerely:"/>
        <w:tag w:val="Sincerely:"/>
        <w:id w:val="1569768320"/>
        <w:placeholder>
          <w:docPart w:val="3C6D534B9B734C23BCE831170F1AC340"/>
        </w:placeholder>
        <w:temporary/>
        <w:showingPlcHdr/>
        <w15:appearance w15:val="hidden"/>
      </w:sdtPr>
      <w:sdtContent>
        <w:p w14:paraId="130D8053" w14:textId="77777777" w:rsidR="00D61D44" w:rsidRDefault="006D71C8">
          <w:pPr>
            <w:pStyle w:val="Closing"/>
          </w:pPr>
          <w:r>
            <w:t>Sincerely,</w:t>
          </w:r>
        </w:p>
      </w:sdtContent>
    </w:sdt>
    <w:sdt>
      <w:sdtPr>
        <w:alias w:val="Enter your name:"/>
        <w:tag w:val="Enter your name:"/>
        <w:id w:val="89670760"/>
        <w:placeholder>
          <w:docPart w:val="03EC8EA135D44259838097F8D49D75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0800ABF3" w14:textId="22243680" w:rsidR="00CA70E7" w:rsidRPr="006E5405" w:rsidRDefault="001915C9" w:rsidP="006E5405">
          <w:pPr>
            <w:pStyle w:val="Signature"/>
          </w:pPr>
          <w:r>
            <w:br/>
            <w:t>Patel Hetvi</w:t>
          </w:r>
        </w:p>
      </w:sdtContent>
    </w:sdt>
    <w:sdt>
      <w:sdtPr>
        <w:alias w:val="Enclosure:"/>
        <w:tag w:val="Enclosure:"/>
        <w:id w:val="1013583470"/>
        <w:placeholder>
          <w:docPart w:val="2316DCCF64124B4AB15B7BA7CA06D682"/>
        </w:placeholder>
        <w:temporary/>
        <w:showingPlcHdr/>
        <w15:appearance w15:val="hidden"/>
      </w:sdtPr>
      <w:sdtContent>
        <w:p w14:paraId="1CD13ACF" w14:textId="77777777" w:rsidR="00D33336" w:rsidRDefault="006D71C8" w:rsidP="006E5405">
          <w:r w:rsidRPr="006E5405">
            <w:t>Enclosure</w:t>
          </w:r>
        </w:p>
      </w:sdtContent>
    </w:sdt>
    <w:sectPr w:rsidR="00D33336" w:rsidSect="001915C9">
      <w:headerReference w:type="default" r:id="rId8"/>
      <w:pgSz w:w="12240" w:h="15840" w:code="1"/>
      <w:pgMar w:top="709" w:right="1440" w:bottom="1440" w:left="1440" w:header="72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8A73" w14:textId="77777777" w:rsidR="00511DB5" w:rsidRDefault="00511DB5">
      <w:pPr>
        <w:spacing w:after="0" w:line="240" w:lineRule="auto"/>
      </w:pPr>
      <w:r>
        <w:separator/>
      </w:r>
    </w:p>
  </w:endnote>
  <w:endnote w:type="continuationSeparator" w:id="0">
    <w:p w14:paraId="19939507" w14:textId="77777777" w:rsidR="00511DB5" w:rsidRDefault="0051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A345" w14:textId="77777777" w:rsidR="00511DB5" w:rsidRDefault="00511DB5">
      <w:pPr>
        <w:spacing w:after="0" w:line="240" w:lineRule="auto"/>
      </w:pPr>
      <w:r>
        <w:separator/>
      </w:r>
    </w:p>
  </w:footnote>
  <w:footnote w:type="continuationSeparator" w:id="0">
    <w:p w14:paraId="22829215" w14:textId="77777777" w:rsidR="00511DB5" w:rsidRDefault="0051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Recipient Name"/>
      <w:tag w:val=""/>
      <w:id w:val="-1468971042"/>
      <w:placeholder>
        <w:docPart w:val="DF416AD1913D4013B97BF34CAC554EBF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59843EB5" w14:textId="73EB5CF9" w:rsidR="00D61D44" w:rsidRDefault="001915C9">
        <w:pPr>
          <w:pStyle w:val="Header"/>
        </w:pPr>
        <w:proofErr w:type="spellStart"/>
        <w:r>
          <w:t>Mr</w:t>
        </w:r>
        <w:proofErr w:type="spellEnd"/>
        <w:r>
          <w:t xml:space="preserve"> Jay Patel</w:t>
        </w:r>
      </w:p>
    </w:sdtContent>
  </w:sdt>
  <w:sdt>
    <w:sdtPr>
      <w:alias w:val="Enter date:"/>
      <w:tag w:val="Enter date:"/>
      <w:id w:val="-503353212"/>
      <w:placeholder>
        <w:docPart w:val="239DD7E3794147FCA0FDEB310056A7F8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Content>
      <w:p w14:paraId="416685E3" w14:textId="5D52E74B" w:rsidR="007D21D3" w:rsidRDefault="001915C9" w:rsidP="007D21D3">
        <w:pPr>
          <w:pStyle w:val="Header"/>
        </w:pPr>
        <w:r>
          <w:t>26 February ,2015</w:t>
        </w:r>
      </w:p>
    </w:sdtContent>
  </w:sdt>
  <w:p w14:paraId="152B3108" w14:textId="77777777" w:rsidR="00D61D44" w:rsidRDefault="00F82475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333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C24E3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60C0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8BF6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A32E7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66C1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89B3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581B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AD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3943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C4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E06F1"/>
    <w:multiLevelType w:val="hybridMultilevel"/>
    <w:tmpl w:val="DD1407C0"/>
    <w:lvl w:ilvl="0" w:tplc="382A2066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76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abstractNum w:abstractNumId="13" w15:restartNumberingAfterBreak="0">
    <w:nsid w:val="333E08C3"/>
    <w:multiLevelType w:val="multilevel"/>
    <w:tmpl w:val="010A5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D254C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4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B8081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D9343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3229289">
    <w:abstractNumId w:val="8"/>
  </w:num>
  <w:num w:numId="2" w16cid:durableId="1630933197">
    <w:abstractNumId w:val="9"/>
  </w:num>
  <w:num w:numId="3" w16cid:durableId="1031102741">
    <w:abstractNumId w:val="11"/>
  </w:num>
  <w:num w:numId="4" w16cid:durableId="1317998181">
    <w:abstractNumId w:val="14"/>
  </w:num>
  <w:num w:numId="5" w16cid:durableId="2062053503">
    <w:abstractNumId w:val="16"/>
  </w:num>
  <w:num w:numId="6" w16cid:durableId="1186867157">
    <w:abstractNumId w:val="15"/>
  </w:num>
  <w:num w:numId="7" w16cid:durableId="124545826">
    <w:abstractNumId w:val="17"/>
  </w:num>
  <w:num w:numId="8" w16cid:durableId="1115099802">
    <w:abstractNumId w:val="7"/>
  </w:num>
  <w:num w:numId="9" w16cid:durableId="1751466318">
    <w:abstractNumId w:val="6"/>
  </w:num>
  <w:num w:numId="10" w16cid:durableId="1745302573">
    <w:abstractNumId w:val="5"/>
  </w:num>
  <w:num w:numId="11" w16cid:durableId="974410369">
    <w:abstractNumId w:val="4"/>
  </w:num>
  <w:num w:numId="12" w16cid:durableId="926422746">
    <w:abstractNumId w:val="13"/>
  </w:num>
  <w:num w:numId="13" w16cid:durableId="1471245288">
    <w:abstractNumId w:val="3"/>
  </w:num>
  <w:num w:numId="14" w16cid:durableId="259678632">
    <w:abstractNumId w:val="2"/>
  </w:num>
  <w:num w:numId="15" w16cid:durableId="752896494">
    <w:abstractNumId w:val="1"/>
  </w:num>
  <w:num w:numId="16" w16cid:durableId="1427965588">
    <w:abstractNumId w:val="0"/>
  </w:num>
  <w:num w:numId="17" w16cid:durableId="1755005171">
    <w:abstractNumId w:val="12"/>
  </w:num>
  <w:num w:numId="18" w16cid:durableId="9528305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84"/>
    <w:rsid w:val="000B3AF6"/>
    <w:rsid w:val="000E000F"/>
    <w:rsid w:val="001915C9"/>
    <w:rsid w:val="00192E57"/>
    <w:rsid w:val="001F3936"/>
    <w:rsid w:val="0022665B"/>
    <w:rsid w:val="00292384"/>
    <w:rsid w:val="002D6A85"/>
    <w:rsid w:val="002F3DB5"/>
    <w:rsid w:val="00307DE3"/>
    <w:rsid w:val="00361886"/>
    <w:rsid w:val="00370186"/>
    <w:rsid w:val="00397902"/>
    <w:rsid w:val="003A2132"/>
    <w:rsid w:val="003A6332"/>
    <w:rsid w:val="003C610B"/>
    <w:rsid w:val="003D7EB3"/>
    <w:rsid w:val="003F58FF"/>
    <w:rsid w:val="00445344"/>
    <w:rsid w:val="00447D29"/>
    <w:rsid w:val="004C1C3F"/>
    <w:rsid w:val="004C422E"/>
    <w:rsid w:val="004F59BA"/>
    <w:rsid w:val="004F5C96"/>
    <w:rsid w:val="00511DB5"/>
    <w:rsid w:val="00574F4F"/>
    <w:rsid w:val="0059698A"/>
    <w:rsid w:val="00596F10"/>
    <w:rsid w:val="005C455E"/>
    <w:rsid w:val="005E5BF9"/>
    <w:rsid w:val="005E7E93"/>
    <w:rsid w:val="00615645"/>
    <w:rsid w:val="006201F5"/>
    <w:rsid w:val="00627108"/>
    <w:rsid w:val="00663DAD"/>
    <w:rsid w:val="00686327"/>
    <w:rsid w:val="0068726A"/>
    <w:rsid w:val="006D0EDD"/>
    <w:rsid w:val="006D71C8"/>
    <w:rsid w:val="006E3C0C"/>
    <w:rsid w:val="006E5405"/>
    <w:rsid w:val="00722C4D"/>
    <w:rsid w:val="00783C8A"/>
    <w:rsid w:val="0079405E"/>
    <w:rsid w:val="007B1214"/>
    <w:rsid w:val="007C2004"/>
    <w:rsid w:val="007D21D3"/>
    <w:rsid w:val="00802520"/>
    <w:rsid w:val="008350F3"/>
    <w:rsid w:val="00892158"/>
    <w:rsid w:val="008C19C7"/>
    <w:rsid w:val="008E4979"/>
    <w:rsid w:val="009443FF"/>
    <w:rsid w:val="009B5748"/>
    <w:rsid w:val="009D775D"/>
    <w:rsid w:val="009F0941"/>
    <w:rsid w:val="00A12C70"/>
    <w:rsid w:val="00A55C45"/>
    <w:rsid w:val="00A72B1B"/>
    <w:rsid w:val="00AF3360"/>
    <w:rsid w:val="00B1175D"/>
    <w:rsid w:val="00B72396"/>
    <w:rsid w:val="00B849ED"/>
    <w:rsid w:val="00BD3D2E"/>
    <w:rsid w:val="00BE32CA"/>
    <w:rsid w:val="00C05601"/>
    <w:rsid w:val="00C810E7"/>
    <w:rsid w:val="00C91702"/>
    <w:rsid w:val="00CA70E7"/>
    <w:rsid w:val="00CB4736"/>
    <w:rsid w:val="00CF7BB7"/>
    <w:rsid w:val="00D07761"/>
    <w:rsid w:val="00D33336"/>
    <w:rsid w:val="00D52C8C"/>
    <w:rsid w:val="00D61D44"/>
    <w:rsid w:val="00E24751"/>
    <w:rsid w:val="00E82200"/>
    <w:rsid w:val="00F151BD"/>
    <w:rsid w:val="00F45C61"/>
    <w:rsid w:val="00F8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1A8DD"/>
  <w15:chartTrackingRefBased/>
  <w15:docId w15:val="{E4164952-C7B5-4441-AEA6-E9373C2A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96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6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uiPriority w:val="7"/>
    <w:qFormat/>
    <w:pPr>
      <w:keepNext/>
      <w:spacing w:after="360"/>
      <w:contextualSpacing/>
    </w:pPr>
  </w:style>
  <w:style w:type="paragraph" w:styleId="Date">
    <w:name w:val="Date"/>
    <w:basedOn w:val="Normal"/>
    <w:uiPriority w:val="2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3C8A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83C8A"/>
    <w:rPr>
      <w:spacing w:val="4"/>
      <w:sz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styleId="Salutation">
    <w:name w:val="Salutation"/>
    <w:basedOn w:val="Normal"/>
    <w:next w:val="Normal"/>
    <w:uiPriority w:val="3"/>
    <w:qFormat/>
    <w:pPr>
      <w:spacing w:before="400" w:after="200"/>
    </w:pPr>
  </w:style>
  <w:style w:type="paragraph" w:styleId="ListBullet">
    <w:name w:val="List Bullet"/>
    <w:basedOn w:val="Normal"/>
    <w:uiPriority w:val="5"/>
    <w:unhideWhenUsed/>
    <w:qFormat/>
    <w:pPr>
      <w:numPr>
        <w:numId w:val="17"/>
      </w:numPr>
      <w:spacing w:line="360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3C8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C8A"/>
    <w:rPr>
      <w:spacing w:val="4"/>
      <w:sz w:val="22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91702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9170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702"/>
    <w:rPr>
      <w:i/>
      <w:iCs/>
      <w:color w:val="365F91" w:themeColor="accent1" w:themeShade="BF"/>
      <w:spacing w:val="4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2B1B"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BlockText">
    <w:name w:val="Block Text"/>
    <w:basedOn w:val="Normal"/>
    <w:uiPriority w:val="99"/>
    <w:semiHidden/>
    <w:unhideWhenUsed/>
    <w:rsid w:val="00C9170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sid w:val="00A72B1B"/>
    <w:rPr>
      <w:b/>
      <w:bCs/>
      <w:i/>
      <w:iCs/>
      <w:spacing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3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D7EB3"/>
  </w:style>
  <w:style w:type="paragraph" w:styleId="BodyText">
    <w:name w:val="Body Text"/>
    <w:basedOn w:val="Normal"/>
    <w:link w:val="BodyTextChar"/>
    <w:uiPriority w:val="99"/>
    <w:semiHidden/>
    <w:unhideWhenUsed/>
    <w:rsid w:val="003D7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EB3"/>
    <w:rPr>
      <w:spacing w:val="4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D7E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D7EB3"/>
    <w:rPr>
      <w:spacing w:val="4"/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D7E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7EB3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D7EB3"/>
    <w:rPr>
      <w:spacing w:val="4"/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D7E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D7EB3"/>
    <w:rPr>
      <w:spacing w:val="4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D7EB3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D7EB3"/>
    <w:rPr>
      <w:spacing w:val="4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D7E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D7EB3"/>
    <w:rPr>
      <w:spacing w:val="4"/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7E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7EB3"/>
    <w:rPr>
      <w:spacing w:val="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EB3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7E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E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EB3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EB3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D7E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7EB3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D7E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D7EB3"/>
    <w:rPr>
      <w:spacing w:val="4"/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3D7EB3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7EB3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D7E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7EB3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D7EB3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E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EB3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2396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EB3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EB3"/>
    <w:rPr>
      <w:rFonts w:asciiTheme="majorHAnsi" w:eastAsiaTheme="majorEastAsia" w:hAnsiTheme="majorHAnsi" w:cstheme="majorBidi"/>
      <w:color w:val="365F91" w:themeColor="accent1" w:themeShade="BF"/>
      <w:spacing w:val="4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EB3"/>
    <w:rPr>
      <w:rFonts w:asciiTheme="majorHAnsi" w:eastAsiaTheme="majorEastAsia" w:hAnsiTheme="majorHAnsi" w:cstheme="majorBidi"/>
      <w:color w:val="243F60" w:themeColor="accent1" w:themeShade="7F"/>
      <w:spacing w:val="4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EB3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EB3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EB3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D7EB3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7E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7EB3"/>
    <w:rPr>
      <w:i/>
      <w:iCs/>
      <w:spacing w:val="4"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7E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7E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D7EB3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3D7EB3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D7EB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D7EB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D7E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D7EB3"/>
    <w:rPr>
      <w:sz w:val="22"/>
    </w:rPr>
  </w:style>
  <w:style w:type="paragraph" w:styleId="List">
    <w:name w:val="List"/>
    <w:basedOn w:val="Normal"/>
    <w:uiPriority w:val="99"/>
    <w:semiHidden/>
    <w:unhideWhenUsed/>
    <w:rsid w:val="003D7E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D7E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D7E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D7E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D7EB3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D7E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D7E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D7E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D7E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D7E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D7E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D7EB3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D52C8C"/>
    <w:pPr>
      <w:numPr>
        <w:numId w:val="18"/>
      </w:numPr>
      <w:ind w:left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D7EB3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D7EB3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D7EB3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D7EB3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D7E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D7E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D7E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D7EB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D7EB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D7EB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D7E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D7EB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7E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7EB3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D7E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D7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D7E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D7EB3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D7E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7EB3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D7EB3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3D7E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D7E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D7E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D7EB3"/>
    <w:rPr>
      <w:spacing w:val="4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D7EB3"/>
    <w:rPr>
      <w:sz w:val="22"/>
    </w:rPr>
  </w:style>
  <w:style w:type="table" w:styleId="PlainTable1">
    <w:name w:val="Plain Table 1"/>
    <w:basedOn w:val="TableNormal"/>
    <w:uiPriority w:val="41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D7E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D7E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7E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7EB3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D7E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D7EB3"/>
    <w:rPr>
      <w:i/>
      <w:iCs/>
      <w:color w:val="404040" w:themeColor="text1" w:themeTint="BF"/>
      <w:spacing w:val="4"/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3D7EB3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D7EB3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D7E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7EB3"/>
    <w:rPr>
      <w:rFonts w:eastAsiaTheme="minorEastAsia"/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D7EB3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4"/>
    <w:unhideWhenUsed/>
    <w:qFormat/>
    <w:rsid w:val="00BE32CA"/>
    <w:rPr>
      <w:caps w:val="0"/>
      <w:smallCaps w:val="0"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3D7EB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D7EB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D7E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D7E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D7E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D7EB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D7EB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D7EB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D7EB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D7EB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D7EB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D7E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D7E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D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D7EB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D7EB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D7EB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D7EB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D7E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D7E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D7EB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D7E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D7E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E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D7E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D7EB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D7E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D7E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D7EB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D7E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D7E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D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D7EB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D7EB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D7EB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D7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D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D7E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E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D7E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D7E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D7E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D7E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D7E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E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D7E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D7EB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EB3"/>
    <w:pPr>
      <w:outlineLvl w:val="9"/>
    </w:pPr>
  </w:style>
  <w:style w:type="paragraph" w:styleId="ListBullet2">
    <w:name w:val="List Bullet 2"/>
    <w:basedOn w:val="Normal"/>
    <w:uiPriority w:val="99"/>
    <w:semiHidden/>
    <w:unhideWhenUsed/>
    <w:rsid w:val="00E2475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475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tvi\AppData\Roaming\Microsoft\Templates\Sample%20cover%20letter%20in%20response%20to%20a%20technical%20position%20advertis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AC134818AF4BB3B5159538B95E4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E0547-F37A-4BE4-B25B-BB2284D5ED3F}"/>
      </w:docPartPr>
      <w:docPartBody>
        <w:p w:rsidR="00000000" w:rsidRDefault="00000000">
          <w:pPr>
            <w:pStyle w:val="7EAC134818AF4BB3B5159538B95E49A2"/>
          </w:pPr>
          <w:r>
            <w:t>Your Name</w:t>
          </w:r>
        </w:p>
      </w:docPartBody>
    </w:docPart>
    <w:docPart>
      <w:docPartPr>
        <w:name w:val="0D584DE62BCA488AA656AEC03ECCD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3F095-EAB5-4A9A-B870-B2D982594020}"/>
      </w:docPartPr>
      <w:docPartBody>
        <w:p w:rsidR="00000000" w:rsidRDefault="00000000">
          <w:pPr>
            <w:pStyle w:val="0D584DE62BCA488AA656AEC03ECCD131"/>
          </w:pPr>
          <w:r w:rsidRPr="007D21D3">
            <w:rPr>
              <w:rStyle w:val="PlaceholderText"/>
            </w:rPr>
            <w:t>Date</w:t>
          </w:r>
        </w:p>
      </w:docPartBody>
    </w:docPart>
    <w:docPart>
      <w:docPartPr>
        <w:name w:val="DF416AD1913D4013B97BF34CAC554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03B4F-ACC8-4EB8-B8E7-FF59FAACF64D}"/>
      </w:docPartPr>
      <w:docPartBody>
        <w:p w:rsidR="00000000" w:rsidRDefault="00000000">
          <w:pPr>
            <w:pStyle w:val="DF416AD1913D4013B97BF34CAC554EBF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7ADBA093B09A46BCA99B6C03F92AE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C5DBC-8ED0-4F81-9556-FAEE71E7F756}"/>
      </w:docPartPr>
      <w:docPartBody>
        <w:p w:rsidR="00000000" w:rsidRDefault="00000000">
          <w:pPr>
            <w:pStyle w:val="7ADBA093B09A46BCA99B6C03F92AE167"/>
          </w:pPr>
          <w:r>
            <w:t>I am writing in response to your advertisement in</w:t>
          </w:r>
        </w:p>
      </w:docPartBody>
    </w:docPart>
    <w:docPart>
      <w:docPartPr>
        <w:name w:val="BD4D1076CA3340A18CFE68300005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7BBC7-073F-411E-8133-3671D6FE3987}"/>
      </w:docPartPr>
      <w:docPartBody>
        <w:p w:rsidR="00000000" w:rsidRDefault="00000000">
          <w:pPr>
            <w:pStyle w:val="BD4D1076CA3340A18CFE683000052587"/>
          </w:pPr>
          <w:r>
            <w:t>for a</w:t>
          </w:r>
        </w:p>
      </w:docPartBody>
    </w:docPart>
    <w:docPart>
      <w:docPartPr>
        <w:name w:val="239DD7E3794147FCA0FDEB310056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5C382-EC2D-4919-9EAE-7A8D858BA910}"/>
      </w:docPartPr>
      <w:docPartBody>
        <w:p w:rsidR="00000000" w:rsidRDefault="00000000">
          <w:pPr>
            <w:pStyle w:val="239DD7E3794147FCA0FDEB310056A7F8"/>
          </w:pPr>
          <w:r w:rsidRPr="00BE32CA">
            <w:rPr>
              <w:rStyle w:val="SubtleReference"/>
            </w:rPr>
            <w:t>job title</w:t>
          </w:r>
        </w:p>
      </w:docPartBody>
    </w:docPart>
    <w:docPart>
      <w:docPartPr>
        <w:name w:val="9F1AF6E5BF234210A2EB07509DEE0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CC1E-98BB-4FC2-B242-13C70BEC8FE0}"/>
      </w:docPartPr>
      <w:docPartBody>
        <w:p w:rsidR="00000000" w:rsidRDefault="00000000">
          <w:pPr>
            <w:pStyle w:val="9F1AF6E5BF234210A2EB07509DEE03B1"/>
          </w:pPr>
          <w:r>
            <w:t xml:space="preserve">After reading your job description, I am confident that my skills and my </w:t>
          </w:r>
          <w:r>
            <w:t>passion for technology are a perfect match for this position.</w:t>
          </w:r>
        </w:p>
      </w:docPartBody>
    </w:docPart>
    <w:docPart>
      <w:docPartPr>
        <w:name w:val="BD591740FCE243A5ACB0BED4165C0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EBF2-C65B-483A-AF10-8EBC5FE5448F}"/>
      </w:docPartPr>
      <w:docPartBody>
        <w:p w:rsidR="00000000" w:rsidRDefault="00000000">
          <w:pPr>
            <w:pStyle w:val="BD591740FCE243A5ACB0BED4165C0E3F"/>
          </w:pPr>
          <w:r>
            <w:t>I would bring to your company a broad range of skills, including:</w:t>
          </w:r>
        </w:p>
      </w:docPartBody>
    </w:docPart>
    <w:docPart>
      <w:docPartPr>
        <w:name w:val="10EEBEEB88FF40C087D57F87FADE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D6F2-8220-48C7-8BD1-F53875066DBA}"/>
      </w:docPartPr>
      <w:docPartBody>
        <w:p w:rsidR="00000000" w:rsidRDefault="00000000">
          <w:pPr>
            <w:pStyle w:val="10EEBEEB88FF40C087D57F87FADE7160"/>
          </w:pPr>
          <w:r>
            <w:t>I would welcome the opportunity to further discuss this position with you. If you have questions or would like to schedule an in</w:t>
          </w:r>
          <w:r>
            <w:t>terview, please contact me by phone at</w:t>
          </w:r>
        </w:p>
      </w:docPartBody>
    </w:docPart>
    <w:docPart>
      <w:docPartPr>
        <w:name w:val="C26A321AD262442DA08BDA422C794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2212-892C-4D33-9F84-CB748C91170E}"/>
      </w:docPartPr>
      <w:docPartBody>
        <w:p w:rsidR="00000000" w:rsidRDefault="00000000">
          <w:pPr>
            <w:pStyle w:val="C26A321AD262442DA08BDA422C794B2E"/>
          </w:pPr>
          <w:r>
            <w:t>or by email at</w:t>
          </w:r>
        </w:p>
      </w:docPartBody>
    </w:docPart>
    <w:docPart>
      <w:docPartPr>
        <w:name w:val="E04AAC1E5BB74F1EA1BA776C6E50B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F5DA-65FD-43F3-B551-F5C34887A36A}"/>
      </w:docPartPr>
      <w:docPartBody>
        <w:p w:rsidR="00000000" w:rsidRDefault="00000000">
          <w:pPr>
            <w:pStyle w:val="E04AAC1E5BB74F1EA1BA776C6E50BBAC"/>
          </w:pPr>
          <w:r>
            <w:t>I have enclosed my resume for your review, and I look forward to hearing from you.</w:t>
          </w:r>
        </w:p>
      </w:docPartBody>
    </w:docPart>
    <w:docPart>
      <w:docPartPr>
        <w:name w:val="3C6D534B9B734C23BCE831170F1A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2C719-A86F-4645-9EF0-8030EF820F11}"/>
      </w:docPartPr>
      <w:docPartBody>
        <w:p w:rsidR="00000000" w:rsidRDefault="00000000">
          <w:pPr>
            <w:pStyle w:val="3C6D534B9B734C23BCE831170F1AC340"/>
          </w:pPr>
          <w:r>
            <w:t>Sincerely,</w:t>
          </w:r>
        </w:p>
      </w:docPartBody>
    </w:docPart>
    <w:docPart>
      <w:docPartPr>
        <w:name w:val="03EC8EA135D44259838097F8D49D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7811-9154-4E81-BCF9-67D436F9CB8D}"/>
      </w:docPartPr>
      <w:docPartBody>
        <w:p w:rsidR="00000000" w:rsidRDefault="00000000">
          <w:pPr>
            <w:pStyle w:val="03EC8EA135D44259838097F8D49D75C1"/>
          </w:pPr>
          <w:r w:rsidRPr="006E5405">
            <w:t>Your Name</w:t>
          </w:r>
        </w:p>
      </w:docPartBody>
    </w:docPart>
    <w:docPart>
      <w:docPartPr>
        <w:name w:val="2316DCCF64124B4AB15B7BA7CA06D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2FA1F-03AF-4238-A49D-38D4157E72F4}"/>
      </w:docPartPr>
      <w:docPartBody>
        <w:p w:rsidR="00000000" w:rsidRDefault="00000000">
          <w:pPr>
            <w:pStyle w:val="2316DCCF64124B4AB15B7BA7CA06D682"/>
          </w:pPr>
          <w:r w:rsidRPr="006E540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A70"/>
    <w:multiLevelType w:val="multilevel"/>
    <w:tmpl w:val="229627C8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333333"/>
      </w:rPr>
    </w:lvl>
    <w:lvl w:ilvl="3">
      <w:start w:val="1"/>
      <w:numFmt w:val="lowerRoman"/>
      <w:lvlText w:val="(%4)"/>
      <w:lvlJc w:val="right"/>
      <w:pPr>
        <w:tabs>
          <w:tab w:val="num" w:pos="1080"/>
        </w:tabs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1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80"/>
        </w:tabs>
        <w:ind w:left="3240" w:hanging="360"/>
      </w:pPr>
      <w:rPr>
        <w:rFonts w:hint="default"/>
      </w:rPr>
    </w:lvl>
  </w:abstractNum>
  <w:num w:numId="1" w16cid:durableId="20972421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F0"/>
    <w:rsid w:val="00E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C134818AF4BB3B5159538B95E49A2">
    <w:name w:val="7EAC134818AF4BB3B5159538B95E49A2"/>
  </w:style>
  <w:style w:type="paragraph" w:customStyle="1" w:styleId="AA37BED590934ECC9934EC31F27D437C">
    <w:name w:val="AA37BED590934ECC9934EC31F27D437C"/>
  </w:style>
  <w:style w:type="paragraph" w:customStyle="1" w:styleId="F2729813602542DA811D834349722675">
    <w:name w:val="F2729813602542DA811D834349722675"/>
  </w:style>
  <w:style w:type="character" w:styleId="PlaceholderText">
    <w:name w:val="Placeholder Text"/>
    <w:basedOn w:val="DefaultParagraphFont"/>
    <w:uiPriority w:val="99"/>
    <w:semiHidden/>
    <w:rPr>
      <w:color w:val="808080"/>
      <w:sz w:val="22"/>
    </w:rPr>
  </w:style>
  <w:style w:type="paragraph" w:customStyle="1" w:styleId="0D584DE62BCA488AA656AEC03ECCD131">
    <w:name w:val="0D584DE62BCA488AA656AEC03ECCD131"/>
  </w:style>
  <w:style w:type="paragraph" w:customStyle="1" w:styleId="DF416AD1913D4013B97BF34CAC554EBF">
    <w:name w:val="DF416AD1913D4013B97BF34CAC554EBF"/>
  </w:style>
  <w:style w:type="paragraph" w:customStyle="1" w:styleId="AFF3816CA3004FB2B8E90EBF08B81E29">
    <w:name w:val="AFF3816CA3004FB2B8E90EBF08B81E29"/>
  </w:style>
  <w:style w:type="paragraph" w:customStyle="1" w:styleId="DB8558081FB341339633690BFDE6BD04">
    <w:name w:val="DB8558081FB341339633690BFDE6BD04"/>
  </w:style>
  <w:style w:type="paragraph" w:customStyle="1" w:styleId="7ADBA093B09A46BCA99B6C03F92AE167">
    <w:name w:val="7ADBA093B09A46BCA99B6C03F92AE167"/>
  </w:style>
  <w:style w:type="character" w:styleId="SubtleReference">
    <w:name w:val="Subtle Reference"/>
    <w:basedOn w:val="DefaultParagraphFont"/>
    <w:uiPriority w:val="4"/>
    <w:unhideWhenUsed/>
    <w:qFormat/>
    <w:rPr>
      <w:caps w:val="0"/>
      <w:smallCaps w:val="0"/>
      <w:color w:val="5A5A5A" w:themeColor="text1" w:themeTint="A5"/>
      <w:sz w:val="22"/>
    </w:rPr>
  </w:style>
  <w:style w:type="paragraph" w:customStyle="1" w:styleId="F168DEA12333427381D99882D30A6CD3">
    <w:name w:val="F168DEA12333427381D99882D30A6CD3"/>
  </w:style>
  <w:style w:type="paragraph" w:customStyle="1" w:styleId="BD4D1076CA3340A18CFE683000052587">
    <w:name w:val="BD4D1076CA3340A18CFE683000052587"/>
  </w:style>
  <w:style w:type="paragraph" w:customStyle="1" w:styleId="239DD7E3794147FCA0FDEB310056A7F8">
    <w:name w:val="239DD7E3794147FCA0FDEB310056A7F8"/>
  </w:style>
  <w:style w:type="paragraph" w:customStyle="1" w:styleId="9F1AF6E5BF234210A2EB07509DEE03B1">
    <w:name w:val="9F1AF6E5BF234210A2EB07509DEE03B1"/>
  </w:style>
  <w:style w:type="paragraph" w:customStyle="1" w:styleId="BD591740FCE243A5ACB0BED4165C0E3F">
    <w:name w:val="BD591740FCE243A5ACB0BED4165C0E3F"/>
  </w:style>
  <w:style w:type="paragraph" w:styleId="ListBullet">
    <w:name w:val="List Bullet"/>
    <w:basedOn w:val="Normal"/>
    <w:uiPriority w:val="5"/>
    <w:unhideWhenUsed/>
    <w:qFormat/>
    <w:pPr>
      <w:numPr>
        <w:numId w:val="1"/>
      </w:numPr>
      <w:spacing w:after="240" w:line="360" w:lineRule="auto"/>
      <w:contextualSpacing/>
    </w:pPr>
    <w:rPr>
      <w:rFonts w:eastAsiaTheme="minorHAnsi"/>
      <w:spacing w:val="4"/>
      <w:lang w:val="en-US" w:eastAsia="en-US"/>
    </w:rPr>
  </w:style>
  <w:style w:type="paragraph" w:customStyle="1" w:styleId="A00AF8CD18A843BCAE9FBD25E32AF5C5">
    <w:name w:val="A00AF8CD18A843BCAE9FBD25E32AF5C5"/>
  </w:style>
  <w:style w:type="paragraph" w:customStyle="1" w:styleId="10EEBEEB88FF40C087D57F87FADE7160">
    <w:name w:val="10EEBEEB88FF40C087D57F87FADE7160"/>
  </w:style>
  <w:style w:type="paragraph" w:customStyle="1" w:styleId="A4D22FB683CA422793214C821D5ABA2B">
    <w:name w:val="A4D22FB683CA422793214C821D5ABA2B"/>
  </w:style>
  <w:style w:type="paragraph" w:customStyle="1" w:styleId="C26A321AD262442DA08BDA422C794B2E">
    <w:name w:val="C26A321AD262442DA08BDA422C794B2E"/>
  </w:style>
  <w:style w:type="paragraph" w:customStyle="1" w:styleId="7C343A99690C45299E6318EF8EECE6CE">
    <w:name w:val="7C343A99690C45299E6318EF8EECE6CE"/>
  </w:style>
  <w:style w:type="paragraph" w:customStyle="1" w:styleId="E04AAC1E5BB74F1EA1BA776C6E50BBAC">
    <w:name w:val="E04AAC1E5BB74F1EA1BA776C6E50BBAC"/>
  </w:style>
  <w:style w:type="paragraph" w:customStyle="1" w:styleId="3C6D534B9B734C23BCE831170F1AC340">
    <w:name w:val="3C6D534B9B734C23BCE831170F1AC340"/>
  </w:style>
  <w:style w:type="paragraph" w:customStyle="1" w:styleId="03EC8EA135D44259838097F8D49D75C1">
    <w:name w:val="03EC8EA135D44259838097F8D49D75C1"/>
  </w:style>
  <w:style w:type="paragraph" w:customStyle="1" w:styleId="2316DCCF64124B4AB15B7BA7CA06D682">
    <w:name w:val="2316DCCF64124B4AB15B7BA7CA06D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Mr Jay Patel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cover letter in response to a technical position advertisement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Patel Hetvi</dc:title>
  <dc:creator>HETVI PATEL</dc:creator>
  <cp:keywords>26 February ,2015</cp:keywords>
  <dc:description/>
  <cp:lastModifiedBy>HETVI PATEL</cp:lastModifiedBy>
  <cp:revision>1</cp:revision>
  <dcterms:created xsi:type="dcterms:W3CDTF">2022-12-29T13:15:00Z</dcterms:created>
  <dcterms:modified xsi:type="dcterms:W3CDTF">2022-12-29T13:32:00Z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